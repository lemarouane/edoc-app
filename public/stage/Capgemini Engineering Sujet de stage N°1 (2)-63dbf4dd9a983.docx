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DF73" w14:textId="77777777" w:rsidR="003904AE" w:rsidRDefault="003904AE" w:rsidP="00A179D8">
      <w:pPr>
        <w:tabs>
          <w:tab w:val="left" w:pos="6390"/>
        </w:tabs>
        <w:rPr>
          <w:sz w:val="22"/>
        </w:rPr>
      </w:pPr>
    </w:p>
    <w:p w14:paraId="13D1F87A" w14:textId="77777777" w:rsidR="00EE30CE" w:rsidRDefault="00EE30CE" w:rsidP="00A179D8">
      <w:pPr>
        <w:tabs>
          <w:tab w:val="left" w:pos="6390"/>
        </w:tabs>
        <w:rPr>
          <w:sz w:val="22"/>
        </w:rPr>
      </w:pPr>
    </w:p>
    <w:p w14:paraId="79360E8C" w14:textId="77777777" w:rsidR="00EE30CE" w:rsidRDefault="00EE30CE" w:rsidP="00695E68">
      <w:pPr>
        <w:tabs>
          <w:tab w:val="left" w:pos="6390"/>
        </w:tabs>
        <w:jc w:val="right"/>
        <w:rPr>
          <w:sz w:val="22"/>
        </w:rPr>
      </w:pPr>
    </w:p>
    <w:p w14:paraId="29D913D6" w14:textId="77777777" w:rsidR="00EE30CE" w:rsidRDefault="00EE30CE" w:rsidP="00A179D8">
      <w:pPr>
        <w:tabs>
          <w:tab w:val="left" w:pos="6390"/>
        </w:tabs>
        <w:rPr>
          <w:sz w:val="22"/>
        </w:rPr>
      </w:pPr>
    </w:p>
    <w:p w14:paraId="07DABFB4" w14:textId="77777777" w:rsidR="00EE30CE" w:rsidRDefault="00EE30CE" w:rsidP="00A179D8">
      <w:pPr>
        <w:tabs>
          <w:tab w:val="left" w:pos="6390"/>
        </w:tabs>
        <w:rPr>
          <w:sz w:val="22"/>
        </w:rPr>
      </w:pPr>
    </w:p>
    <w:p w14:paraId="6DF91063" w14:textId="77777777" w:rsidR="00EE30CE" w:rsidRDefault="00EE30CE" w:rsidP="00A179D8">
      <w:pPr>
        <w:tabs>
          <w:tab w:val="left" w:pos="6390"/>
        </w:tabs>
        <w:rPr>
          <w:sz w:val="22"/>
        </w:rPr>
      </w:pPr>
    </w:p>
    <w:p w14:paraId="06F6A86B" w14:textId="77777777" w:rsidR="003904AE" w:rsidRPr="003904AE" w:rsidRDefault="003904AE" w:rsidP="003904AE">
      <w:pPr>
        <w:tabs>
          <w:tab w:val="left" w:pos="6390"/>
        </w:tabs>
        <w:jc w:val="center"/>
        <w:rPr>
          <w:b/>
          <w:sz w:val="22"/>
        </w:rPr>
      </w:pPr>
    </w:p>
    <w:p w14:paraId="3FA7CD7D" w14:textId="077826DA" w:rsidR="003904AE" w:rsidRPr="00ED29C5" w:rsidRDefault="003904AE" w:rsidP="003904AE">
      <w:pPr>
        <w:tabs>
          <w:tab w:val="left" w:pos="6390"/>
        </w:tabs>
        <w:jc w:val="center"/>
        <w:rPr>
          <w:b/>
          <w:color w:val="0070C0"/>
          <w:sz w:val="36"/>
        </w:rPr>
      </w:pPr>
      <w:r w:rsidRPr="00ED29C5">
        <w:rPr>
          <w:b/>
          <w:color w:val="0070C0"/>
          <w:sz w:val="36"/>
        </w:rPr>
        <w:t>SUJET DE STAGE</w:t>
      </w:r>
      <w:r w:rsidR="00581E77" w:rsidRPr="00ED29C5">
        <w:rPr>
          <w:b/>
          <w:color w:val="0070C0"/>
          <w:sz w:val="36"/>
        </w:rPr>
        <w:t xml:space="preserve"> N°</w:t>
      </w:r>
      <w:r w:rsidR="000D460F" w:rsidRPr="00ED29C5">
        <w:rPr>
          <w:b/>
          <w:color w:val="0070C0"/>
          <w:sz w:val="36"/>
        </w:rPr>
        <w:t xml:space="preserve"> </w:t>
      </w:r>
      <w:r w:rsidR="00B37D43">
        <w:rPr>
          <w:b/>
          <w:color w:val="0070C0"/>
          <w:sz w:val="36"/>
        </w:rPr>
        <w:t>1</w:t>
      </w:r>
    </w:p>
    <w:p w14:paraId="23830C3A" w14:textId="77777777" w:rsidR="003075E8" w:rsidRPr="003075E8" w:rsidRDefault="003075E8" w:rsidP="003904AE">
      <w:pPr>
        <w:tabs>
          <w:tab w:val="left" w:pos="6390"/>
        </w:tabs>
        <w:jc w:val="center"/>
        <w:rPr>
          <w:b/>
          <w:sz w:val="36"/>
        </w:rPr>
      </w:pPr>
    </w:p>
    <w:p w14:paraId="7578E269" w14:textId="77777777" w:rsidR="003904AE" w:rsidRPr="003904AE" w:rsidRDefault="003904AE" w:rsidP="003904AE">
      <w:pPr>
        <w:tabs>
          <w:tab w:val="left" w:pos="6390"/>
        </w:tabs>
        <w:jc w:val="center"/>
        <w:rPr>
          <w:b/>
          <w:sz w:val="22"/>
        </w:rPr>
      </w:pPr>
    </w:p>
    <w:p w14:paraId="3992D214" w14:textId="77777777" w:rsidR="003904AE" w:rsidRPr="003904AE" w:rsidRDefault="003904AE" w:rsidP="003904AE">
      <w:pPr>
        <w:tabs>
          <w:tab w:val="left" w:pos="6390"/>
        </w:tabs>
        <w:rPr>
          <w:b/>
          <w:sz w:val="22"/>
        </w:rPr>
      </w:pPr>
    </w:p>
    <w:p w14:paraId="50920D86" w14:textId="77777777" w:rsidR="003904AE" w:rsidRPr="001E127D" w:rsidRDefault="003904AE" w:rsidP="003904AE">
      <w:pPr>
        <w:tabs>
          <w:tab w:val="left" w:pos="6390"/>
        </w:tabs>
        <w:rPr>
          <w:b/>
          <w:i/>
          <w:color w:val="246F86" w:themeColor="text2" w:themeShade="BF"/>
          <w:sz w:val="22"/>
        </w:rPr>
      </w:pPr>
      <w:r w:rsidRPr="001E127D">
        <w:rPr>
          <w:b/>
          <w:i/>
          <w:color w:val="246F86" w:themeColor="text2" w:themeShade="BF"/>
          <w:sz w:val="22"/>
        </w:rPr>
        <w:t>Identification du département :</w:t>
      </w:r>
    </w:p>
    <w:p w14:paraId="0E1DB9BB" w14:textId="77777777" w:rsidR="003904AE" w:rsidRPr="003904AE" w:rsidRDefault="003904AE" w:rsidP="003904AE">
      <w:pPr>
        <w:tabs>
          <w:tab w:val="left" w:pos="6390"/>
        </w:tabs>
        <w:jc w:val="center"/>
        <w:rPr>
          <w:b/>
          <w:sz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9"/>
        <w:gridCol w:w="4335"/>
      </w:tblGrid>
      <w:tr w:rsidR="003904AE" w:rsidRPr="003904AE" w14:paraId="37B08A79" w14:textId="77777777" w:rsidTr="003904AE">
        <w:tc>
          <w:tcPr>
            <w:tcW w:w="4407" w:type="dxa"/>
          </w:tcPr>
          <w:p w14:paraId="256AEB90" w14:textId="77777777" w:rsidR="003904AE" w:rsidRPr="003904AE" w:rsidRDefault="003904AE" w:rsidP="003904AE">
            <w:pPr>
              <w:tabs>
                <w:tab w:val="left" w:pos="6390"/>
              </w:tabs>
              <w:jc w:val="center"/>
              <w:rPr>
                <w:b/>
                <w:sz w:val="22"/>
              </w:rPr>
            </w:pPr>
            <w:r w:rsidRPr="003904AE">
              <w:rPr>
                <w:b/>
                <w:sz w:val="22"/>
              </w:rPr>
              <w:t>Département</w:t>
            </w:r>
          </w:p>
        </w:tc>
        <w:tc>
          <w:tcPr>
            <w:tcW w:w="4407" w:type="dxa"/>
          </w:tcPr>
          <w:p w14:paraId="11DBC8BC" w14:textId="023A6091" w:rsidR="003904AE" w:rsidRPr="003904AE" w:rsidRDefault="003904AE" w:rsidP="003904AE">
            <w:pPr>
              <w:tabs>
                <w:tab w:val="left" w:pos="1050"/>
                <w:tab w:val="left" w:pos="6390"/>
              </w:tabs>
              <w:rPr>
                <w:rFonts w:ascii="Arial" w:hAnsi="Arial" w:cs="Arial"/>
                <w:b/>
                <w:sz w:val="22"/>
              </w:rPr>
            </w:pPr>
            <w:r w:rsidRPr="003904AE">
              <w:rPr>
                <w:rFonts w:ascii="Arial" w:hAnsi="Arial" w:cs="Arial"/>
                <w:b/>
                <w:sz w:val="22"/>
              </w:rPr>
              <w:tab/>
            </w:r>
            <w:r w:rsidR="006469F8">
              <w:rPr>
                <w:rFonts w:ascii="Arial" w:hAnsi="Arial" w:cs="Arial"/>
                <w:b/>
                <w:sz w:val="22"/>
              </w:rPr>
              <w:t>MBSE</w:t>
            </w:r>
            <w:r w:rsidR="003E6457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</w:tr>
      <w:tr w:rsidR="003904AE" w:rsidRPr="003904AE" w14:paraId="7D9FD9C3" w14:textId="77777777" w:rsidTr="003904AE">
        <w:tc>
          <w:tcPr>
            <w:tcW w:w="4407" w:type="dxa"/>
          </w:tcPr>
          <w:p w14:paraId="0ABD03F3" w14:textId="77777777" w:rsidR="003904AE" w:rsidRPr="003904AE" w:rsidRDefault="00ED29C5" w:rsidP="003904AE">
            <w:pPr>
              <w:tabs>
                <w:tab w:val="left" w:pos="639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Cluster</w:t>
            </w:r>
          </w:p>
        </w:tc>
        <w:tc>
          <w:tcPr>
            <w:tcW w:w="4407" w:type="dxa"/>
          </w:tcPr>
          <w:p w14:paraId="104D3967" w14:textId="41AEE7B9" w:rsidR="003904AE" w:rsidRPr="003904AE" w:rsidRDefault="006469F8" w:rsidP="003904AE">
            <w:pPr>
              <w:tabs>
                <w:tab w:val="left" w:pos="6390"/>
              </w:tabs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SFAD</w:t>
            </w:r>
          </w:p>
        </w:tc>
      </w:tr>
      <w:tr w:rsidR="003904AE" w:rsidRPr="003904AE" w14:paraId="2B2D1017" w14:textId="77777777" w:rsidTr="003904AE">
        <w:tc>
          <w:tcPr>
            <w:tcW w:w="4407" w:type="dxa"/>
          </w:tcPr>
          <w:p w14:paraId="78721AA1" w14:textId="77777777" w:rsidR="003904AE" w:rsidRPr="003904AE" w:rsidRDefault="003904AE" w:rsidP="003904AE">
            <w:pPr>
              <w:tabs>
                <w:tab w:val="left" w:pos="6390"/>
              </w:tabs>
              <w:jc w:val="center"/>
              <w:rPr>
                <w:b/>
                <w:sz w:val="22"/>
              </w:rPr>
            </w:pPr>
            <w:r w:rsidRPr="003904AE">
              <w:rPr>
                <w:b/>
                <w:sz w:val="22"/>
              </w:rPr>
              <w:t>Team Leader</w:t>
            </w:r>
          </w:p>
        </w:tc>
        <w:tc>
          <w:tcPr>
            <w:tcW w:w="4407" w:type="dxa"/>
          </w:tcPr>
          <w:p w14:paraId="4C747804" w14:textId="3FFD2D3C" w:rsidR="003904AE" w:rsidRPr="003904AE" w:rsidRDefault="006469F8" w:rsidP="003904AE">
            <w:pPr>
              <w:tabs>
                <w:tab w:val="left" w:pos="6390"/>
              </w:tabs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Ahmed Amine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Kerbich</w:t>
            </w:r>
            <w:proofErr w:type="spellEnd"/>
          </w:p>
        </w:tc>
      </w:tr>
      <w:tr w:rsidR="00764707" w:rsidRPr="003904AE" w14:paraId="4E82D7BB" w14:textId="77777777" w:rsidTr="003904AE">
        <w:tc>
          <w:tcPr>
            <w:tcW w:w="4407" w:type="dxa"/>
          </w:tcPr>
          <w:p w14:paraId="494A8334" w14:textId="52B332B2" w:rsidR="00764707" w:rsidRPr="003904AE" w:rsidRDefault="00764707" w:rsidP="003904AE">
            <w:pPr>
              <w:tabs>
                <w:tab w:val="left" w:pos="639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Team Manager </w:t>
            </w:r>
          </w:p>
        </w:tc>
        <w:tc>
          <w:tcPr>
            <w:tcW w:w="4407" w:type="dxa"/>
          </w:tcPr>
          <w:p w14:paraId="4A984459" w14:textId="5354D6A8" w:rsidR="00764707" w:rsidRDefault="006469F8" w:rsidP="003904AE">
            <w:pPr>
              <w:tabs>
                <w:tab w:val="left" w:pos="6390"/>
              </w:tabs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Abderrahmane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Alamy</w:t>
            </w:r>
            <w:proofErr w:type="spellEnd"/>
          </w:p>
        </w:tc>
      </w:tr>
    </w:tbl>
    <w:p w14:paraId="7ACF05A3" w14:textId="77777777" w:rsidR="003904AE" w:rsidRPr="003904AE" w:rsidRDefault="003904AE" w:rsidP="003904AE">
      <w:pPr>
        <w:rPr>
          <w:sz w:val="22"/>
        </w:rPr>
      </w:pPr>
    </w:p>
    <w:p w14:paraId="731842C3" w14:textId="77777777" w:rsidR="003904AE" w:rsidRPr="003904AE" w:rsidRDefault="003904AE" w:rsidP="003904AE">
      <w:pPr>
        <w:rPr>
          <w:sz w:val="22"/>
        </w:rPr>
      </w:pPr>
    </w:p>
    <w:p w14:paraId="04C6191F" w14:textId="77777777" w:rsidR="003904AE" w:rsidRPr="001E127D" w:rsidRDefault="003904AE" w:rsidP="003904AE">
      <w:pPr>
        <w:tabs>
          <w:tab w:val="left" w:pos="6390"/>
        </w:tabs>
        <w:rPr>
          <w:b/>
          <w:i/>
          <w:color w:val="246F86" w:themeColor="text2" w:themeShade="BF"/>
          <w:sz w:val="22"/>
        </w:rPr>
      </w:pPr>
      <w:r w:rsidRPr="001E127D">
        <w:rPr>
          <w:b/>
          <w:i/>
          <w:color w:val="246F86" w:themeColor="text2" w:themeShade="BF"/>
          <w:sz w:val="22"/>
        </w:rPr>
        <w:t>Identification du sujet :</w:t>
      </w:r>
    </w:p>
    <w:p w14:paraId="3EBE6B7D" w14:textId="77777777" w:rsidR="003904AE" w:rsidRPr="003904AE" w:rsidRDefault="003904AE" w:rsidP="003904AE">
      <w:pPr>
        <w:tabs>
          <w:tab w:val="left" w:pos="6390"/>
        </w:tabs>
        <w:rPr>
          <w:b/>
          <w:color w:val="246F86" w:themeColor="text2" w:themeShade="BF"/>
          <w:sz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64"/>
      </w:tblGrid>
      <w:tr w:rsidR="003904AE" w:rsidRPr="003904AE" w14:paraId="061C462D" w14:textId="77777777" w:rsidTr="003904AE">
        <w:trPr>
          <w:trHeight w:val="1256"/>
        </w:trPr>
        <w:tc>
          <w:tcPr>
            <w:tcW w:w="8814" w:type="dxa"/>
          </w:tcPr>
          <w:p w14:paraId="2A2E8137" w14:textId="77777777" w:rsidR="003904AE" w:rsidRDefault="003904AE" w:rsidP="003904AE">
            <w:pPr>
              <w:tabs>
                <w:tab w:val="left" w:pos="2850"/>
              </w:tabs>
              <w:rPr>
                <w:b/>
                <w:color w:val="246F86" w:themeColor="text2" w:themeShade="BF"/>
                <w:sz w:val="22"/>
              </w:rPr>
            </w:pPr>
            <w:r w:rsidRPr="003904AE">
              <w:rPr>
                <w:b/>
                <w:color w:val="246F86" w:themeColor="text2" w:themeShade="BF"/>
                <w:sz w:val="22"/>
              </w:rPr>
              <w:t xml:space="preserve">Sujet </w:t>
            </w:r>
            <w:r w:rsidR="00AD3120">
              <w:rPr>
                <w:b/>
                <w:color w:val="246F86" w:themeColor="text2" w:themeShade="BF"/>
                <w:sz w:val="22"/>
              </w:rPr>
              <w:t xml:space="preserve">et contexte </w:t>
            </w:r>
            <w:r w:rsidRPr="003904AE">
              <w:rPr>
                <w:b/>
                <w:color w:val="246F86" w:themeColor="text2" w:themeShade="BF"/>
                <w:sz w:val="22"/>
              </w:rPr>
              <w:t>du stage :</w:t>
            </w:r>
            <w:r w:rsidRPr="003904AE">
              <w:rPr>
                <w:b/>
                <w:color w:val="246F86" w:themeColor="text2" w:themeShade="BF"/>
                <w:sz w:val="22"/>
              </w:rPr>
              <w:tab/>
            </w:r>
          </w:p>
          <w:p w14:paraId="551FD68C" w14:textId="77777777" w:rsidR="0068283C" w:rsidRDefault="0068283C" w:rsidP="003904AE">
            <w:pPr>
              <w:tabs>
                <w:tab w:val="left" w:pos="2850"/>
              </w:tabs>
              <w:rPr>
                <w:b/>
                <w:color w:val="246F86" w:themeColor="text2" w:themeShade="BF"/>
                <w:sz w:val="22"/>
              </w:rPr>
            </w:pPr>
          </w:p>
          <w:p w14:paraId="4176A235" w14:textId="63F3D808" w:rsidR="0068283C" w:rsidRPr="00594FCC" w:rsidRDefault="006469F8" w:rsidP="003904AE">
            <w:pPr>
              <w:tabs>
                <w:tab w:val="left" w:pos="2850"/>
              </w:tabs>
              <w:rPr>
                <w:rFonts w:ascii="Times New Roman" w:hAnsi="Times New Roman" w:cs="Times New Roman"/>
                <w:b/>
                <w:color w:val="246F86" w:themeColor="text2" w:themeShade="BF"/>
                <w:sz w:val="24"/>
                <w:szCs w:val="24"/>
              </w:rPr>
            </w:pPr>
            <w:r w:rsidRPr="00594FCC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Plateforme de gestion de places et des salles de réunion</w:t>
            </w:r>
          </w:p>
          <w:p w14:paraId="3F37525A" w14:textId="77777777" w:rsidR="0068283C" w:rsidRDefault="0068283C" w:rsidP="003904AE">
            <w:pPr>
              <w:tabs>
                <w:tab w:val="left" w:pos="2850"/>
              </w:tabs>
              <w:rPr>
                <w:b/>
                <w:color w:val="246F86" w:themeColor="text2" w:themeShade="BF"/>
                <w:sz w:val="22"/>
              </w:rPr>
            </w:pPr>
          </w:p>
          <w:p w14:paraId="485F2BB3" w14:textId="77777777" w:rsidR="0068283C" w:rsidRPr="003904AE" w:rsidRDefault="0068283C" w:rsidP="003904AE">
            <w:pPr>
              <w:tabs>
                <w:tab w:val="left" w:pos="2850"/>
              </w:tabs>
              <w:rPr>
                <w:rFonts w:ascii="Arial" w:hAnsi="Arial" w:cs="Arial"/>
                <w:b/>
                <w:color w:val="246F86" w:themeColor="text2" w:themeShade="BF"/>
                <w:sz w:val="22"/>
              </w:rPr>
            </w:pPr>
          </w:p>
        </w:tc>
      </w:tr>
      <w:tr w:rsidR="003904AE" w:rsidRPr="003904AE" w14:paraId="51C6EABC" w14:textId="77777777" w:rsidTr="003904AE">
        <w:trPr>
          <w:trHeight w:val="3671"/>
        </w:trPr>
        <w:tc>
          <w:tcPr>
            <w:tcW w:w="8814" w:type="dxa"/>
          </w:tcPr>
          <w:p w14:paraId="05BCDF27" w14:textId="77777777" w:rsidR="003904AE" w:rsidRPr="003904AE" w:rsidRDefault="003904AE" w:rsidP="003904AE">
            <w:pPr>
              <w:tabs>
                <w:tab w:val="left" w:pos="6390"/>
              </w:tabs>
              <w:rPr>
                <w:b/>
                <w:color w:val="246F86" w:themeColor="text2" w:themeShade="BF"/>
                <w:sz w:val="22"/>
              </w:rPr>
            </w:pPr>
            <w:r w:rsidRPr="003904AE">
              <w:rPr>
                <w:b/>
                <w:color w:val="246F86" w:themeColor="text2" w:themeShade="BF"/>
                <w:sz w:val="22"/>
              </w:rPr>
              <w:t>Description des tâches qui seront assigné</w:t>
            </w:r>
            <w:r w:rsidR="008D7F30">
              <w:rPr>
                <w:b/>
                <w:color w:val="246F86" w:themeColor="text2" w:themeShade="BF"/>
                <w:sz w:val="22"/>
              </w:rPr>
              <w:t>e</w:t>
            </w:r>
            <w:r w:rsidRPr="003904AE">
              <w:rPr>
                <w:b/>
                <w:color w:val="246F86" w:themeColor="text2" w:themeShade="BF"/>
                <w:sz w:val="22"/>
              </w:rPr>
              <w:t>s au stagiaire :</w:t>
            </w:r>
          </w:p>
          <w:p w14:paraId="2305E94B" w14:textId="77777777" w:rsidR="00F56452" w:rsidRDefault="00F56452" w:rsidP="003904AE">
            <w:pPr>
              <w:rPr>
                <w:rFonts w:ascii="Arial" w:hAnsi="Arial" w:cs="Arial"/>
                <w:sz w:val="22"/>
              </w:rPr>
            </w:pPr>
          </w:p>
          <w:p w14:paraId="470FAC95" w14:textId="3BE23033" w:rsidR="00F56452" w:rsidRPr="002636A4" w:rsidRDefault="00F56452" w:rsidP="002636A4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fr-FR"/>
              </w:rPr>
            </w:pPr>
            <w:r w:rsidRPr="002636A4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fr-FR"/>
              </w:rPr>
              <w:t>Réalisation de plateforme pour la gestion et réservation de places et salles de réunion</w:t>
            </w:r>
          </w:p>
          <w:p w14:paraId="6F5FEC57" w14:textId="12DCBC16" w:rsidR="00977FFC" w:rsidRPr="002636A4" w:rsidRDefault="00977FFC" w:rsidP="002636A4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fr-FR"/>
              </w:rPr>
            </w:pPr>
            <w:r w:rsidRPr="002636A4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fr-FR"/>
              </w:rPr>
              <w:t xml:space="preserve">La plateforme va afficher les places qui sont disponibles, pour faciliter </w:t>
            </w:r>
            <w:r w:rsidR="00240F40" w:rsidRPr="002636A4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fr-FR"/>
              </w:rPr>
              <w:t xml:space="preserve">l’effet de trouver ainsi va gérer le temps </w:t>
            </w:r>
          </w:p>
          <w:p w14:paraId="284B7A54" w14:textId="65383ECB" w:rsidR="00240F40" w:rsidRDefault="00240F40" w:rsidP="002636A4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fr-FR"/>
              </w:rPr>
            </w:pPr>
            <w:r w:rsidRPr="00240F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fr-FR"/>
              </w:rPr>
              <w:t>Gérez les droits de chaque utilisateur</w:t>
            </w:r>
          </w:p>
          <w:p w14:paraId="311ACC70" w14:textId="083647DD" w:rsidR="002E0189" w:rsidRPr="002E0189" w:rsidRDefault="002E0189" w:rsidP="002E0189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fr-FR"/>
              </w:rPr>
            </w:pPr>
            <w:r w:rsidRPr="002E0189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fr-FR"/>
              </w:rPr>
              <w:t>Recevez un pop-up de confirmation</w:t>
            </w:r>
          </w:p>
          <w:p w14:paraId="11613536" w14:textId="033B11F4" w:rsidR="002E0189" w:rsidRPr="002E0189" w:rsidRDefault="002E0189" w:rsidP="002E0189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fr-FR"/>
              </w:rPr>
            </w:pPr>
            <w:r w:rsidRPr="002E0189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fr-FR"/>
              </w:rPr>
              <w:t>Validez ou rejetez la demande de réservation de la salle</w:t>
            </w:r>
          </w:p>
          <w:p w14:paraId="7B78EECB" w14:textId="452E5E67" w:rsidR="002E0189" w:rsidRPr="002E0189" w:rsidRDefault="002E0189" w:rsidP="002E0189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fr-FR"/>
              </w:rPr>
            </w:pPr>
            <w:r w:rsidRPr="002E0189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fr-FR"/>
              </w:rPr>
              <w:t>Suivez votre activité avec un Dashboard entièrement modulable </w:t>
            </w:r>
          </w:p>
          <w:p w14:paraId="1A18274F" w14:textId="77777777" w:rsidR="002E0189" w:rsidRPr="002E0189" w:rsidRDefault="002E0189" w:rsidP="002E0189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fr-FR"/>
              </w:rPr>
            </w:pPr>
            <w:r w:rsidRPr="002E0189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fr-FR"/>
              </w:rPr>
              <w:t>Placez vos salles ou places en favoris</w:t>
            </w:r>
          </w:p>
          <w:p w14:paraId="3230AB60" w14:textId="77777777" w:rsidR="002E0189" w:rsidRPr="002E0189" w:rsidRDefault="002E0189" w:rsidP="002E0189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fr-FR"/>
              </w:rPr>
            </w:pPr>
            <w:r w:rsidRPr="002E0189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fr-FR"/>
              </w:rPr>
              <w:t>Sélectionnez la salle selon des critères d’équipements </w:t>
            </w:r>
          </w:p>
          <w:p w14:paraId="031CD866" w14:textId="77777777" w:rsidR="005349FE" w:rsidRPr="00240F40" w:rsidRDefault="005349FE" w:rsidP="005349FE">
            <w:pPr>
              <w:shd w:val="clear" w:color="auto" w:fill="FFFFFF"/>
              <w:spacing w:line="360" w:lineRule="auto"/>
              <w:ind w:left="720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fr-FR"/>
              </w:rPr>
            </w:pPr>
          </w:p>
          <w:p w14:paraId="44E1B0DC" w14:textId="77777777" w:rsidR="00240F40" w:rsidRPr="00F56452" w:rsidRDefault="00240F40" w:rsidP="00F56452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</w:p>
          <w:p w14:paraId="05525788" w14:textId="77777777" w:rsidR="003904AE" w:rsidRDefault="003904AE" w:rsidP="003904AE">
            <w:pPr>
              <w:rPr>
                <w:rFonts w:ascii="Arial" w:hAnsi="Arial" w:cs="Arial"/>
                <w:sz w:val="22"/>
              </w:rPr>
            </w:pPr>
          </w:p>
          <w:p w14:paraId="42F4A0E5" w14:textId="77777777" w:rsidR="003904AE" w:rsidRDefault="003904AE" w:rsidP="003904AE">
            <w:pPr>
              <w:rPr>
                <w:rFonts w:ascii="Arial" w:hAnsi="Arial" w:cs="Arial"/>
                <w:sz w:val="22"/>
              </w:rPr>
            </w:pPr>
          </w:p>
          <w:p w14:paraId="535D870A" w14:textId="77777777" w:rsidR="003904AE" w:rsidRDefault="003904AE" w:rsidP="003904AE">
            <w:pPr>
              <w:rPr>
                <w:rFonts w:ascii="Arial" w:hAnsi="Arial" w:cs="Arial"/>
                <w:sz w:val="22"/>
              </w:rPr>
            </w:pPr>
          </w:p>
          <w:p w14:paraId="4BFB583D" w14:textId="77777777" w:rsidR="002E0189" w:rsidRDefault="002E0189" w:rsidP="003904AE">
            <w:pPr>
              <w:rPr>
                <w:rFonts w:ascii="Arial" w:hAnsi="Arial" w:cs="Arial"/>
                <w:sz w:val="22"/>
              </w:rPr>
            </w:pPr>
          </w:p>
          <w:p w14:paraId="702836B0" w14:textId="46126D63" w:rsidR="002E0189" w:rsidRPr="003904AE" w:rsidRDefault="002E0189" w:rsidP="003904AE">
            <w:pPr>
              <w:rPr>
                <w:rFonts w:ascii="Arial" w:hAnsi="Arial" w:cs="Arial"/>
                <w:sz w:val="22"/>
              </w:rPr>
            </w:pPr>
          </w:p>
        </w:tc>
      </w:tr>
    </w:tbl>
    <w:p w14:paraId="5727FE3F" w14:textId="77777777" w:rsidR="003904AE" w:rsidRDefault="003904AE" w:rsidP="003904AE">
      <w:pPr>
        <w:tabs>
          <w:tab w:val="left" w:pos="6390"/>
        </w:tabs>
        <w:rPr>
          <w:b/>
          <w:color w:val="246F86" w:themeColor="text2" w:themeShade="BF"/>
          <w:sz w:val="22"/>
        </w:rPr>
      </w:pPr>
    </w:p>
    <w:p w14:paraId="34518975" w14:textId="77777777" w:rsidR="00B60632" w:rsidRDefault="00B60632" w:rsidP="001E127D">
      <w:pPr>
        <w:tabs>
          <w:tab w:val="left" w:pos="6390"/>
        </w:tabs>
        <w:rPr>
          <w:b/>
          <w:i/>
          <w:color w:val="246F86" w:themeColor="text2" w:themeShade="BF"/>
          <w:sz w:val="22"/>
        </w:rPr>
      </w:pPr>
    </w:p>
    <w:p w14:paraId="37132DCA" w14:textId="77777777" w:rsidR="00EE30CE" w:rsidRDefault="00EE30CE" w:rsidP="001E127D">
      <w:pPr>
        <w:tabs>
          <w:tab w:val="left" w:pos="6390"/>
        </w:tabs>
        <w:rPr>
          <w:b/>
          <w:i/>
          <w:color w:val="246F86" w:themeColor="text2" w:themeShade="BF"/>
          <w:sz w:val="22"/>
        </w:rPr>
      </w:pPr>
    </w:p>
    <w:p w14:paraId="75D06184" w14:textId="77777777" w:rsidR="00EE30CE" w:rsidRDefault="00EE30CE" w:rsidP="001E127D">
      <w:pPr>
        <w:tabs>
          <w:tab w:val="left" w:pos="6390"/>
        </w:tabs>
        <w:rPr>
          <w:b/>
          <w:i/>
          <w:color w:val="246F86" w:themeColor="text2" w:themeShade="BF"/>
          <w:sz w:val="22"/>
        </w:rPr>
      </w:pPr>
    </w:p>
    <w:p w14:paraId="5639FB90" w14:textId="77777777" w:rsidR="001E127D" w:rsidRPr="001E127D" w:rsidRDefault="001E127D" w:rsidP="001E127D">
      <w:pPr>
        <w:tabs>
          <w:tab w:val="left" w:pos="6390"/>
        </w:tabs>
        <w:rPr>
          <w:b/>
          <w:i/>
          <w:color w:val="246F86" w:themeColor="text2" w:themeShade="BF"/>
          <w:sz w:val="22"/>
        </w:rPr>
      </w:pPr>
      <w:r w:rsidRPr="001E127D">
        <w:rPr>
          <w:b/>
          <w:i/>
          <w:color w:val="246F86" w:themeColor="text2" w:themeShade="BF"/>
          <w:sz w:val="22"/>
        </w:rPr>
        <w:t>Identification du profil :</w:t>
      </w:r>
    </w:p>
    <w:p w14:paraId="0974B1D6" w14:textId="77777777" w:rsidR="001E127D" w:rsidRDefault="001E127D" w:rsidP="001E127D">
      <w:pPr>
        <w:tabs>
          <w:tab w:val="left" w:pos="6390"/>
        </w:tabs>
        <w:rPr>
          <w:b/>
          <w:color w:val="246F86" w:themeColor="text2" w:themeShade="BF"/>
          <w:sz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64"/>
      </w:tblGrid>
      <w:tr w:rsidR="001E127D" w14:paraId="7A7C8BAA" w14:textId="77777777" w:rsidTr="001E127D">
        <w:trPr>
          <w:trHeight w:val="1460"/>
        </w:trPr>
        <w:tc>
          <w:tcPr>
            <w:tcW w:w="8814" w:type="dxa"/>
          </w:tcPr>
          <w:p w14:paraId="5CD70F25" w14:textId="148181BA" w:rsidR="001E127D" w:rsidRDefault="004415FC" w:rsidP="001E127D">
            <w:pPr>
              <w:tabs>
                <w:tab w:val="left" w:pos="6390"/>
              </w:tabs>
              <w:rPr>
                <w:b/>
                <w:color w:val="246F86" w:themeColor="text2" w:themeShade="BF"/>
                <w:sz w:val="22"/>
              </w:rPr>
            </w:pPr>
            <w:r>
              <w:rPr>
                <w:b/>
                <w:noProof/>
                <w:color w:val="246F86" w:themeColor="text2" w:themeShade="BF"/>
                <w:sz w:val="2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520066" wp14:editId="552E5D43">
                      <wp:simplePos x="0" y="0"/>
                      <wp:positionH relativeFrom="column">
                        <wp:posOffset>2165985</wp:posOffset>
                      </wp:positionH>
                      <wp:positionV relativeFrom="paragraph">
                        <wp:posOffset>149860</wp:posOffset>
                      </wp:positionV>
                      <wp:extent cx="301625" cy="323850"/>
                      <wp:effectExtent l="0" t="0" r="2222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80F911" w14:textId="019B3785" w:rsidR="00471826" w:rsidRPr="004415FC" w:rsidRDefault="004415FC" w:rsidP="00471826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4415FC">
                                    <w:rPr>
                                      <w:sz w:val="32"/>
                                      <w:szCs w:val="3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520066" id="Rectangle 6" o:spid="_x0000_s1026" style="position:absolute;margin-left:170.55pt;margin-top:11.8pt;width:23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" fillcolor="#00b050" strokecolor="#2c2c2c [1604]" strokeweight="2pt">
                      <v:textbox>
                        <w:txbxContent>
                          <w:p w14:paraId="5A80F911" w14:textId="019B3785" w:rsidR="00471826" w:rsidRPr="004415FC" w:rsidRDefault="004415FC" w:rsidP="0047182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415FC"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6CE551" w14:textId="66D50083" w:rsidR="0068283C" w:rsidRDefault="0058023D" w:rsidP="0068283C">
            <w:pPr>
              <w:tabs>
                <w:tab w:val="left" w:pos="6390"/>
              </w:tabs>
              <w:ind w:firstLine="708"/>
              <w:rPr>
                <w:b/>
                <w:color w:val="246F86" w:themeColor="text2" w:themeShade="BF"/>
                <w:sz w:val="22"/>
              </w:rPr>
            </w:pPr>
            <w:r>
              <w:rPr>
                <w:b/>
                <w:noProof/>
                <w:color w:val="246F86" w:themeColor="text2" w:themeShade="BF"/>
                <w:sz w:val="2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011D74" wp14:editId="28D3C73B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-13970</wp:posOffset>
                      </wp:positionV>
                      <wp:extent cx="200025" cy="1905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95B9BF9" id="Rectangle 1" o:spid="_x0000_s1026" style="position:absolute;margin-left:18.95pt;margin-top:-1.1pt;width:15.75pt;height: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" filled="f" strokecolor="#2c2c2c [1604]" strokeweight="2pt"/>
                  </w:pict>
                </mc:Fallback>
              </mc:AlternateContent>
            </w:r>
            <w:r>
              <w:rPr>
                <w:b/>
                <w:color w:val="246F86" w:themeColor="text2" w:themeShade="BF"/>
                <w:sz w:val="22"/>
              </w:rPr>
              <w:t xml:space="preserve"> Technicien                            Ingénieur                                 </w:t>
            </w:r>
          </w:p>
          <w:p w14:paraId="09A63D54" w14:textId="77777777" w:rsidR="0068283C" w:rsidRDefault="0068283C" w:rsidP="0068283C">
            <w:pPr>
              <w:tabs>
                <w:tab w:val="left" w:pos="6390"/>
              </w:tabs>
              <w:ind w:firstLine="708"/>
              <w:rPr>
                <w:b/>
                <w:color w:val="246F86" w:themeColor="text2" w:themeShade="BF"/>
                <w:sz w:val="22"/>
              </w:rPr>
            </w:pPr>
          </w:p>
          <w:p w14:paraId="498B7E61" w14:textId="77777777" w:rsidR="0068283C" w:rsidRDefault="0068283C" w:rsidP="001E127D">
            <w:pPr>
              <w:tabs>
                <w:tab w:val="left" w:pos="6390"/>
              </w:tabs>
              <w:rPr>
                <w:b/>
                <w:color w:val="246F86" w:themeColor="text2" w:themeShade="BF"/>
                <w:sz w:val="22"/>
              </w:rPr>
            </w:pPr>
          </w:p>
          <w:p w14:paraId="077C384B" w14:textId="72759973" w:rsidR="001E127D" w:rsidRDefault="001E127D" w:rsidP="001E127D">
            <w:pPr>
              <w:tabs>
                <w:tab w:val="left" w:pos="6390"/>
              </w:tabs>
              <w:rPr>
                <w:b/>
                <w:color w:val="246F86" w:themeColor="text2" w:themeShade="BF"/>
                <w:sz w:val="22"/>
              </w:rPr>
            </w:pPr>
            <w:r>
              <w:rPr>
                <w:b/>
                <w:color w:val="246F86" w:themeColor="text2" w:themeShade="BF"/>
                <w:sz w:val="22"/>
              </w:rPr>
              <w:t>Ecoles cibles :</w:t>
            </w:r>
            <w:r w:rsidR="00F56452">
              <w:rPr>
                <w:b/>
                <w:color w:val="246F86" w:themeColor="text2" w:themeShade="BF"/>
                <w:sz w:val="22"/>
              </w:rPr>
              <w:t xml:space="preserve"> </w:t>
            </w:r>
          </w:p>
          <w:p w14:paraId="64B14227" w14:textId="77777777" w:rsidR="001E127D" w:rsidRDefault="001E127D" w:rsidP="001E127D">
            <w:pPr>
              <w:tabs>
                <w:tab w:val="left" w:pos="6390"/>
              </w:tabs>
              <w:rPr>
                <w:b/>
                <w:color w:val="246F86" w:themeColor="text2" w:themeShade="BF"/>
                <w:sz w:val="22"/>
              </w:rPr>
            </w:pPr>
          </w:p>
          <w:p w14:paraId="7F43ABEE" w14:textId="77777777" w:rsidR="001E127D" w:rsidRDefault="001E127D" w:rsidP="001E127D">
            <w:pPr>
              <w:tabs>
                <w:tab w:val="left" w:pos="6390"/>
              </w:tabs>
              <w:rPr>
                <w:b/>
                <w:color w:val="246F86" w:themeColor="text2" w:themeShade="BF"/>
                <w:sz w:val="22"/>
              </w:rPr>
            </w:pPr>
            <w:r>
              <w:rPr>
                <w:b/>
                <w:color w:val="246F86" w:themeColor="text2" w:themeShade="BF"/>
                <w:sz w:val="22"/>
              </w:rPr>
              <w:t>Spécialités cibles :</w:t>
            </w:r>
          </w:p>
          <w:p w14:paraId="1D7EBDA2" w14:textId="77777777" w:rsidR="00F56452" w:rsidRDefault="00F56452" w:rsidP="001E127D">
            <w:pPr>
              <w:tabs>
                <w:tab w:val="left" w:pos="6390"/>
              </w:tabs>
              <w:rPr>
                <w:rFonts w:ascii="Arial" w:hAnsi="Arial" w:cs="Arial"/>
                <w:sz w:val="22"/>
              </w:rPr>
            </w:pPr>
          </w:p>
          <w:p w14:paraId="33648B88" w14:textId="31712A2E" w:rsidR="00F56452" w:rsidRDefault="00F56452" w:rsidP="001E127D">
            <w:pPr>
              <w:tabs>
                <w:tab w:val="left" w:pos="6390"/>
              </w:tabs>
              <w:rPr>
                <w:rFonts w:ascii="Arial" w:hAnsi="Arial" w:cs="Arial"/>
                <w:sz w:val="22"/>
              </w:rPr>
            </w:pPr>
            <w:r w:rsidRPr="00F56452">
              <w:rPr>
                <w:rFonts w:ascii="Times New Roman" w:hAnsi="Times New Roman" w:cs="Times New Roman"/>
                <w:bCs/>
                <w:color w:val="auto"/>
                <w:sz w:val="22"/>
              </w:rPr>
              <w:t>Génie électrique</w:t>
            </w:r>
            <w:r w:rsidR="00B37D43">
              <w:rPr>
                <w:rFonts w:ascii="Times New Roman" w:hAnsi="Times New Roman" w:cs="Times New Roman"/>
                <w:bCs/>
                <w:color w:val="auto"/>
                <w:sz w:val="22"/>
              </w:rPr>
              <w:t xml:space="preserve">, électronique, informatique industrielle, système embarqué, </w:t>
            </w:r>
            <w:r w:rsidR="00B37D43" w:rsidRPr="00F56452">
              <w:rPr>
                <w:rFonts w:ascii="Times New Roman" w:hAnsi="Times New Roman" w:cs="Times New Roman"/>
                <w:bCs/>
                <w:color w:val="auto"/>
                <w:sz w:val="22"/>
              </w:rPr>
              <w:t>informatique</w:t>
            </w:r>
            <w:r w:rsidR="00B37D43">
              <w:rPr>
                <w:rFonts w:ascii="Times New Roman" w:hAnsi="Times New Roman" w:cs="Times New Roman"/>
                <w:bCs/>
                <w:color w:val="auto"/>
                <w:sz w:val="22"/>
              </w:rPr>
              <w:t>.</w:t>
            </w:r>
          </w:p>
          <w:p w14:paraId="6D2E70F1" w14:textId="77777777" w:rsidR="00B37D43" w:rsidRDefault="00B37D43" w:rsidP="001E127D">
            <w:pPr>
              <w:tabs>
                <w:tab w:val="left" w:pos="6390"/>
              </w:tabs>
              <w:rPr>
                <w:b/>
                <w:color w:val="246F86" w:themeColor="text2" w:themeShade="BF"/>
                <w:sz w:val="22"/>
              </w:rPr>
            </w:pPr>
          </w:p>
          <w:p w14:paraId="59AE1CDA" w14:textId="4B393837" w:rsidR="0068283C" w:rsidRDefault="0068283C" w:rsidP="001E127D">
            <w:pPr>
              <w:tabs>
                <w:tab w:val="left" w:pos="6390"/>
              </w:tabs>
              <w:rPr>
                <w:b/>
                <w:color w:val="246F86" w:themeColor="text2" w:themeShade="BF"/>
                <w:sz w:val="22"/>
              </w:rPr>
            </w:pPr>
            <w:proofErr w:type="gramStart"/>
            <w:r>
              <w:rPr>
                <w:b/>
                <w:color w:val="246F86" w:themeColor="text2" w:themeShade="BF"/>
                <w:sz w:val="22"/>
              </w:rPr>
              <w:t>Compétence recherchées</w:t>
            </w:r>
            <w:proofErr w:type="gramEnd"/>
            <w:r>
              <w:rPr>
                <w:b/>
                <w:color w:val="246F86" w:themeColor="text2" w:themeShade="BF"/>
                <w:sz w:val="22"/>
              </w:rPr>
              <w:t> :</w:t>
            </w:r>
          </w:p>
          <w:p w14:paraId="7E257C09" w14:textId="74292164" w:rsidR="0068283C" w:rsidRPr="00B37D43" w:rsidRDefault="00F56452" w:rsidP="00B37D43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F56452">
              <w:rPr>
                <w:rFonts w:ascii="Times New Roman" w:hAnsi="Times New Roman" w:cs="Times New Roman"/>
                <w:bCs/>
                <w:color w:val="auto"/>
                <w:sz w:val="22"/>
              </w:rPr>
              <w:br/>
              <w:t>- Très bonnes connaissances des réseaux informatiques et protocoles de</w:t>
            </w:r>
            <w:r w:rsidRPr="00F56452">
              <w:rPr>
                <w:rFonts w:ascii="Times New Roman" w:hAnsi="Times New Roman" w:cs="Times New Roman"/>
                <w:bCs/>
                <w:color w:val="auto"/>
                <w:sz w:val="22"/>
              </w:rPr>
              <w:br/>
              <w:t>communication orientés IoT ;</w:t>
            </w:r>
            <w:r w:rsidRPr="00F56452">
              <w:rPr>
                <w:rFonts w:ascii="Times New Roman" w:hAnsi="Times New Roman" w:cs="Times New Roman"/>
                <w:bCs/>
                <w:color w:val="auto"/>
                <w:sz w:val="22"/>
              </w:rPr>
              <w:br/>
              <w:t>- Bonnes compétences dans la gestion de bases de données ;</w:t>
            </w:r>
            <w:r w:rsidRPr="00F56452">
              <w:rPr>
                <w:rFonts w:ascii="Times New Roman" w:hAnsi="Times New Roman" w:cs="Times New Roman"/>
                <w:bCs/>
                <w:color w:val="auto"/>
                <w:sz w:val="22"/>
              </w:rPr>
              <w:br/>
              <w:t xml:space="preserve">- Compétences dans le design de </w:t>
            </w:r>
            <w:r w:rsidR="00B37D43" w:rsidRPr="00F56452">
              <w:rPr>
                <w:rFonts w:ascii="Times New Roman" w:hAnsi="Times New Roman" w:cs="Times New Roman"/>
                <w:bCs/>
                <w:color w:val="auto"/>
                <w:sz w:val="22"/>
              </w:rPr>
              <w:t>Dashboard</w:t>
            </w:r>
            <w:r w:rsidRPr="00F56452">
              <w:rPr>
                <w:rFonts w:ascii="Times New Roman" w:hAnsi="Times New Roman" w:cs="Times New Roman"/>
                <w:bCs/>
                <w:color w:val="auto"/>
                <w:sz w:val="22"/>
              </w:rPr>
              <w:t xml:space="preserve"> ;</w:t>
            </w:r>
            <w:r w:rsidRPr="00F56452">
              <w:rPr>
                <w:rFonts w:ascii="Times New Roman" w:hAnsi="Times New Roman" w:cs="Times New Roman"/>
                <w:bCs/>
                <w:color w:val="auto"/>
                <w:sz w:val="22"/>
              </w:rPr>
              <w:br/>
              <w:t>- Maîtrise des outils de développement web ;</w:t>
            </w:r>
            <w:r w:rsidRPr="00F56452">
              <w:rPr>
                <w:rFonts w:ascii="Times New Roman" w:hAnsi="Times New Roman" w:cs="Times New Roman"/>
                <w:bCs/>
                <w:color w:val="auto"/>
                <w:sz w:val="22"/>
              </w:rPr>
              <w:br/>
              <w:t>- Bonnes connaissances des outils Big Data, Traitement de données</w:t>
            </w:r>
            <w:r>
              <w:rPr>
                <w:rFonts w:ascii="Times New Roman" w:hAnsi="Times New Roman" w:cs="Times New Roman"/>
                <w:bCs/>
                <w:color w:val="auto"/>
                <w:sz w:val="22"/>
              </w:rPr>
              <w:t xml:space="preserve"> et système Embarqués</w:t>
            </w:r>
            <w:r w:rsidR="002E0189">
              <w:rPr>
                <w:rFonts w:ascii="Times New Roman" w:hAnsi="Times New Roman" w:cs="Times New Roman"/>
                <w:bCs/>
                <w:color w:val="auto"/>
                <w:sz w:val="22"/>
              </w:rPr>
              <w:t>.</w:t>
            </w:r>
          </w:p>
          <w:p w14:paraId="7F14622C" w14:textId="77777777" w:rsidR="0068283C" w:rsidRDefault="0068283C" w:rsidP="001E127D">
            <w:pPr>
              <w:tabs>
                <w:tab w:val="left" w:pos="6390"/>
              </w:tabs>
              <w:rPr>
                <w:b/>
                <w:color w:val="246F86" w:themeColor="text2" w:themeShade="BF"/>
                <w:sz w:val="22"/>
              </w:rPr>
            </w:pPr>
          </w:p>
          <w:p w14:paraId="475A69CA" w14:textId="77777777" w:rsidR="0068283C" w:rsidRDefault="0068283C" w:rsidP="001E127D">
            <w:pPr>
              <w:tabs>
                <w:tab w:val="left" w:pos="6390"/>
              </w:tabs>
              <w:rPr>
                <w:b/>
                <w:color w:val="246F86" w:themeColor="text2" w:themeShade="BF"/>
                <w:sz w:val="22"/>
              </w:rPr>
            </w:pPr>
          </w:p>
          <w:p w14:paraId="72993469" w14:textId="77777777" w:rsidR="0068283C" w:rsidRDefault="0068283C" w:rsidP="001E127D">
            <w:pPr>
              <w:tabs>
                <w:tab w:val="left" w:pos="6390"/>
              </w:tabs>
              <w:rPr>
                <w:b/>
                <w:color w:val="246F86" w:themeColor="text2" w:themeShade="BF"/>
                <w:sz w:val="22"/>
              </w:rPr>
            </w:pPr>
          </w:p>
        </w:tc>
      </w:tr>
    </w:tbl>
    <w:p w14:paraId="1706EBC7" w14:textId="77777777" w:rsidR="001E127D" w:rsidRDefault="001E127D" w:rsidP="003904AE">
      <w:pPr>
        <w:tabs>
          <w:tab w:val="left" w:pos="6390"/>
        </w:tabs>
        <w:rPr>
          <w:b/>
          <w:color w:val="246F86" w:themeColor="text2" w:themeShade="BF"/>
          <w:sz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64"/>
      </w:tblGrid>
      <w:tr w:rsidR="001806B6" w14:paraId="59AE8889" w14:textId="77777777" w:rsidTr="001806B6">
        <w:tc>
          <w:tcPr>
            <w:tcW w:w="8814" w:type="dxa"/>
          </w:tcPr>
          <w:p w14:paraId="7F8FDDDF" w14:textId="77777777" w:rsidR="001806B6" w:rsidRDefault="001806B6" w:rsidP="003904AE">
            <w:pPr>
              <w:tabs>
                <w:tab w:val="left" w:pos="6390"/>
              </w:tabs>
              <w:rPr>
                <w:b/>
                <w:color w:val="246F86" w:themeColor="text2" w:themeShade="BF"/>
                <w:sz w:val="22"/>
              </w:rPr>
            </w:pPr>
          </w:p>
          <w:p w14:paraId="4D3FB723" w14:textId="18DF94B1" w:rsidR="001806B6" w:rsidRDefault="001806B6" w:rsidP="003904AE">
            <w:pPr>
              <w:tabs>
                <w:tab w:val="left" w:pos="6390"/>
              </w:tabs>
              <w:rPr>
                <w:b/>
                <w:color w:val="246F86" w:themeColor="text2" w:themeShade="BF"/>
                <w:sz w:val="22"/>
              </w:rPr>
            </w:pPr>
            <w:r>
              <w:rPr>
                <w:b/>
                <w:color w:val="246F86" w:themeColor="text2" w:themeShade="BF"/>
                <w:sz w:val="22"/>
              </w:rPr>
              <w:t>Nombre de stagiaires à mettre sur le sujet :</w:t>
            </w:r>
            <w:r w:rsidR="004415FC">
              <w:rPr>
                <w:b/>
                <w:color w:val="246F86" w:themeColor="text2" w:themeShade="BF"/>
                <w:sz w:val="22"/>
              </w:rPr>
              <w:t xml:space="preserve"> </w:t>
            </w:r>
            <w:r w:rsidR="00F56452">
              <w:rPr>
                <w:b/>
                <w:color w:val="246F86" w:themeColor="text2" w:themeShade="BF"/>
                <w:sz w:val="22"/>
              </w:rPr>
              <w:t>1</w:t>
            </w:r>
          </w:p>
          <w:p w14:paraId="20618EC3" w14:textId="77777777" w:rsidR="001806B6" w:rsidRDefault="001806B6" w:rsidP="003904AE">
            <w:pPr>
              <w:tabs>
                <w:tab w:val="left" w:pos="6390"/>
              </w:tabs>
              <w:rPr>
                <w:b/>
                <w:color w:val="246F86" w:themeColor="text2" w:themeShade="BF"/>
                <w:sz w:val="22"/>
              </w:rPr>
            </w:pPr>
          </w:p>
        </w:tc>
      </w:tr>
    </w:tbl>
    <w:p w14:paraId="17B8C45E" w14:textId="77777777" w:rsidR="001806B6" w:rsidRPr="003904AE" w:rsidRDefault="001806B6" w:rsidP="003904AE">
      <w:pPr>
        <w:tabs>
          <w:tab w:val="left" w:pos="6390"/>
        </w:tabs>
        <w:rPr>
          <w:b/>
          <w:color w:val="246F86" w:themeColor="text2" w:themeShade="BF"/>
          <w:sz w:val="22"/>
        </w:rPr>
      </w:pPr>
    </w:p>
    <w:sectPr w:rsidR="001806B6" w:rsidRPr="003904AE" w:rsidSect="00EE30CE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400" w:right="1616" w:bottom="142" w:left="1616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DA76B" w14:textId="77777777" w:rsidR="00081B86" w:rsidRDefault="00081B86" w:rsidP="00AC4815">
      <w:pPr>
        <w:spacing w:line="240" w:lineRule="auto"/>
      </w:pPr>
      <w:r>
        <w:separator/>
      </w:r>
    </w:p>
  </w:endnote>
  <w:endnote w:type="continuationSeparator" w:id="0">
    <w:p w14:paraId="75B7D9A3" w14:textId="77777777" w:rsidR="00081B86" w:rsidRDefault="00081B86" w:rsidP="00AC48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8B954" w14:textId="77777777" w:rsidR="00810048" w:rsidRPr="003350F7" w:rsidRDefault="00810048">
    <w:pPr>
      <w:pStyle w:val="Pieddepage"/>
    </w:pPr>
  </w:p>
  <w:p w14:paraId="3DDAA38F" w14:textId="77777777" w:rsidR="002B3480" w:rsidRPr="003350F7" w:rsidRDefault="002B3480">
    <w:pPr>
      <w:pStyle w:val="Pieddepage"/>
    </w:pPr>
  </w:p>
  <w:p w14:paraId="07C168D7" w14:textId="77777777" w:rsidR="002B3480" w:rsidRPr="003350F7" w:rsidRDefault="002B3480">
    <w:pPr>
      <w:pStyle w:val="Pieddepage"/>
    </w:pPr>
  </w:p>
  <w:p w14:paraId="21DFA2F3" w14:textId="77777777" w:rsidR="002B3480" w:rsidRPr="003350F7" w:rsidRDefault="002B3480">
    <w:pPr>
      <w:pStyle w:val="Pieddepage"/>
    </w:pPr>
  </w:p>
  <w:p w14:paraId="1B7B0983" w14:textId="77777777" w:rsidR="002B3480" w:rsidRPr="003350F7" w:rsidRDefault="002B3480">
    <w:pPr>
      <w:pStyle w:val="Pieddepage"/>
    </w:pPr>
  </w:p>
  <w:p w14:paraId="5A28BA22" w14:textId="77777777" w:rsidR="002B3480" w:rsidRPr="003350F7" w:rsidRDefault="002B3480">
    <w:pPr>
      <w:pStyle w:val="Pieddepage"/>
    </w:pPr>
  </w:p>
  <w:p w14:paraId="6779987E" w14:textId="77777777" w:rsidR="002B3480" w:rsidRPr="003350F7" w:rsidRDefault="002B3480">
    <w:pPr>
      <w:pStyle w:val="Pieddepage"/>
    </w:pPr>
  </w:p>
  <w:p w14:paraId="3EDC1A6D" w14:textId="77777777" w:rsidR="002B3480" w:rsidRPr="003350F7" w:rsidRDefault="002B3480">
    <w:pPr>
      <w:pStyle w:val="Pieddepage"/>
    </w:pPr>
  </w:p>
  <w:p w14:paraId="1CEE9CB8" w14:textId="77777777" w:rsidR="002B3480" w:rsidRPr="003350F7" w:rsidRDefault="002B348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52AE4" w14:textId="77777777" w:rsidR="00810048" w:rsidRDefault="00810048">
    <w:pPr>
      <w:pStyle w:val="Pieddepage"/>
    </w:pPr>
  </w:p>
  <w:p w14:paraId="3DCB3296" w14:textId="77777777" w:rsidR="00810048" w:rsidRDefault="00810048">
    <w:pPr>
      <w:pStyle w:val="Pieddepage"/>
    </w:pPr>
  </w:p>
  <w:p w14:paraId="37608274" w14:textId="77777777" w:rsidR="00810048" w:rsidRDefault="00810048">
    <w:pPr>
      <w:pStyle w:val="Pieddepage"/>
    </w:pPr>
  </w:p>
  <w:p w14:paraId="0C796D71" w14:textId="77777777" w:rsidR="00810048" w:rsidRDefault="00810048">
    <w:pPr>
      <w:pStyle w:val="Pieddepage"/>
    </w:pPr>
  </w:p>
  <w:p w14:paraId="29683E9A" w14:textId="77777777" w:rsidR="00810048" w:rsidRDefault="008100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C8EF1" w14:textId="77777777" w:rsidR="00081B86" w:rsidRDefault="00081B86" w:rsidP="00AC4815">
      <w:pPr>
        <w:spacing w:line="240" w:lineRule="auto"/>
      </w:pPr>
      <w:r>
        <w:separator/>
      </w:r>
    </w:p>
  </w:footnote>
  <w:footnote w:type="continuationSeparator" w:id="0">
    <w:p w14:paraId="2FF63FF6" w14:textId="77777777" w:rsidR="00081B86" w:rsidRDefault="00081B86" w:rsidP="00AC48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AE48D" w14:textId="77777777" w:rsidR="002B3480" w:rsidRDefault="00EE30CE">
    <w:pPr>
      <w:pStyle w:val="En-tte"/>
    </w:pPr>
    <w:r>
      <w:rPr>
        <w:noProof/>
        <w:sz w:val="2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35B58C" wp14:editId="4A82B70B">
              <wp:simplePos x="0" y="0"/>
              <wp:positionH relativeFrom="column">
                <wp:posOffset>3850640</wp:posOffset>
              </wp:positionH>
              <wp:positionV relativeFrom="paragraph">
                <wp:posOffset>276860</wp:posOffset>
              </wp:positionV>
              <wp:extent cx="2066925" cy="742950"/>
              <wp:effectExtent l="0" t="0" r="0" b="0"/>
              <wp:wrapNone/>
              <wp:docPr id="16" name="Zone de text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6925" cy="742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8F7871" w14:textId="77777777" w:rsidR="00EE30CE" w:rsidRDefault="00EE30CE" w:rsidP="00EE30CE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454F29D1" wp14:editId="09040BAC">
                                <wp:extent cx="1751965" cy="311227"/>
                                <wp:effectExtent l="0" t="0" r="635" b="0"/>
                                <wp:docPr id="17" name="Image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RVB_ALTRAN_H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51965" cy="31122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35B58C" id="_x0000_t202" coordsize="21600,21600" o:spt="202" path="m,l,21600r21600,l21600,xe">
              <v:stroke joinstyle="miter"/>
              <v:path gradientshapeok="t" o:connecttype="rect"/>
            </v:shapetype>
            <v:shape id="Zone de texte 16" o:spid="_x0000_s1027" type="#_x0000_t202" style="position:absolute;margin-left:303.2pt;margin-top:21.8pt;width:162.75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" filled="f" stroked="f" strokeweight=".5pt">
              <v:textbox>
                <w:txbxContent>
                  <w:p w14:paraId="568F7871" w14:textId="77777777" w:rsidR="00EE30CE" w:rsidRDefault="00EE30CE" w:rsidP="00EE30CE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454F29D1" wp14:editId="09040BAC">
                          <wp:extent cx="1751965" cy="311227"/>
                          <wp:effectExtent l="0" t="0" r="635" b="0"/>
                          <wp:docPr id="17" name="Image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RVB_ALTRAN_HD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51965" cy="31122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drawing>
        <wp:inline distT="0" distB="0" distL="0" distR="0" wp14:anchorId="13B5033B" wp14:editId="2249A6EF">
          <wp:extent cx="1751965" cy="645160"/>
          <wp:effectExtent l="0" t="0" r="0" b="0"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VB_ALTRAN_HD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1965" cy="645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9ED726" w14:textId="77777777" w:rsidR="002B3480" w:rsidRDefault="002B3480">
    <w:pPr>
      <w:pStyle w:val="En-tte"/>
    </w:pPr>
  </w:p>
  <w:p w14:paraId="0BB0DC85" w14:textId="77777777" w:rsidR="002B3480" w:rsidRDefault="002B3480">
    <w:pPr>
      <w:pStyle w:val="En-tte"/>
    </w:pPr>
  </w:p>
  <w:p w14:paraId="1B089CC8" w14:textId="77777777" w:rsidR="002B3480" w:rsidRDefault="002B3480">
    <w:pPr>
      <w:pStyle w:val="En-tte"/>
    </w:pPr>
  </w:p>
  <w:p w14:paraId="34735C8E" w14:textId="77777777" w:rsidR="002B3480" w:rsidRDefault="002B3480">
    <w:pPr>
      <w:pStyle w:val="En-tte"/>
    </w:pPr>
  </w:p>
  <w:p w14:paraId="48B27A65" w14:textId="77777777" w:rsidR="002B3480" w:rsidRDefault="002B3480">
    <w:pPr>
      <w:pStyle w:val="En-tte"/>
    </w:pPr>
  </w:p>
  <w:p w14:paraId="020E411F" w14:textId="77777777" w:rsidR="002B3480" w:rsidRDefault="002B3480">
    <w:pPr>
      <w:pStyle w:val="En-tte"/>
    </w:pPr>
  </w:p>
  <w:p w14:paraId="77E50039" w14:textId="77777777" w:rsidR="002B3480" w:rsidRDefault="002B3480">
    <w:pPr>
      <w:pStyle w:val="En-tte"/>
    </w:pPr>
  </w:p>
  <w:p w14:paraId="2746933B" w14:textId="77777777" w:rsidR="002B3480" w:rsidRDefault="002B3480">
    <w:pPr>
      <w:pStyle w:val="En-tte"/>
    </w:pPr>
  </w:p>
  <w:p w14:paraId="598B070A" w14:textId="77777777" w:rsidR="002B3480" w:rsidRDefault="002B3480">
    <w:pPr>
      <w:pStyle w:val="En-tte"/>
    </w:pPr>
  </w:p>
  <w:p w14:paraId="4599E4D9" w14:textId="77777777" w:rsidR="00810048" w:rsidRDefault="0081004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CEEB3" w14:textId="77777777" w:rsidR="00212564" w:rsidRDefault="00EE30CE">
    <w:pPr>
      <w:pStyle w:val="En-tte"/>
    </w:pPr>
    <w:r>
      <w:rPr>
        <w:noProof/>
        <w:sz w:val="22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95D0A6" wp14:editId="5472687D">
              <wp:simplePos x="0" y="0"/>
              <wp:positionH relativeFrom="column">
                <wp:posOffset>4003040</wp:posOffset>
              </wp:positionH>
              <wp:positionV relativeFrom="paragraph">
                <wp:posOffset>429260</wp:posOffset>
              </wp:positionV>
              <wp:extent cx="2066925" cy="742950"/>
              <wp:effectExtent l="0" t="0" r="0" b="0"/>
              <wp:wrapNone/>
              <wp:docPr id="18" name="Zone de text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6925" cy="742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8B9E5E" w14:textId="77777777" w:rsidR="00EE30CE" w:rsidRDefault="00EE30CE" w:rsidP="00EE30CE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7B4089AA" wp14:editId="75EE4A32">
                                <wp:extent cx="1751965" cy="311227"/>
                                <wp:effectExtent l="0" t="0" r="635" b="0"/>
                                <wp:docPr id="19" name="Imag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RVB_ALTRAN_H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51965" cy="31122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95D0A6" id="_x0000_t202" coordsize="21600,21600" o:spt="202" path="m,l,21600r21600,l21600,xe">
              <v:stroke joinstyle="miter"/>
              <v:path gradientshapeok="t" o:connecttype="rect"/>
            </v:shapetype>
            <v:shape id="Zone de texte 18" o:spid="_x0000_s1028" type="#_x0000_t202" style="position:absolute;margin-left:315.2pt;margin-top:33.8pt;width:162.75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" filled="f" stroked="f" strokeweight=".5pt">
              <v:textbox>
                <w:txbxContent>
                  <w:p w14:paraId="4D8B9E5E" w14:textId="77777777" w:rsidR="00EE30CE" w:rsidRDefault="00EE30CE" w:rsidP="00EE30CE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7B4089AA" wp14:editId="75EE4A32">
                          <wp:extent cx="1751965" cy="311227"/>
                          <wp:effectExtent l="0" t="0" r="635" b="0"/>
                          <wp:docPr id="19" name="Imag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RVB_ALTRAN_HD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51965" cy="31122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drawing>
        <wp:inline distT="0" distB="0" distL="0" distR="0" wp14:anchorId="441F6ABD" wp14:editId="044E9AA6">
          <wp:extent cx="5507990" cy="2040255"/>
          <wp:effectExtent l="0" t="0" r="0" b="0"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ran_Logo_RGB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7990" cy="2040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7903C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2FAAF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4588B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F4C4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2E7B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8695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0D1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6C84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FCDA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CA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11044F"/>
    <w:multiLevelType w:val="hybridMultilevel"/>
    <w:tmpl w:val="3A32E566"/>
    <w:lvl w:ilvl="0" w:tplc="35FA31E6">
      <w:start w:val="1"/>
      <w:numFmt w:val="bullet"/>
      <w:pStyle w:val="Liste"/>
      <w:lvlText w:val="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FFFFFF"/>
        <w:sz w:val="1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55A1B"/>
    <w:multiLevelType w:val="multilevel"/>
    <w:tmpl w:val="2A8A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C10C4"/>
    <w:multiLevelType w:val="multilevel"/>
    <w:tmpl w:val="D3B4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EA6DD4"/>
    <w:multiLevelType w:val="multilevel"/>
    <w:tmpl w:val="543E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7E2165"/>
    <w:multiLevelType w:val="multilevel"/>
    <w:tmpl w:val="BE50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8F01C3"/>
    <w:multiLevelType w:val="multilevel"/>
    <w:tmpl w:val="A32A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A7762E"/>
    <w:multiLevelType w:val="multilevel"/>
    <w:tmpl w:val="32EE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447062">
    <w:abstractNumId w:val="8"/>
  </w:num>
  <w:num w:numId="2" w16cid:durableId="623584197">
    <w:abstractNumId w:val="3"/>
  </w:num>
  <w:num w:numId="3" w16cid:durableId="13773760">
    <w:abstractNumId w:val="2"/>
  </w:num>
  <w:num w:numId="4" w16cid:durableId="1363704148">
    <w:abstractNumId w:val="1"/>
  </w:num>
  <w:num w:numId="5" w16cid:durableId="1271545999">
    <w:abstractNumId w:val="0"/>
  </w:num>
  <w:num w:numId="6" w16cid:durableId="984317828">
    <w:abstractNumId w:val="9"/>
  </w:num>
  <w:num w:numId="7" w16cid:durableId="2013599930">
    <w:abstractNumId w:val="7"/>
  </w:num>
  <w:num w:numId="8" w16cid:durableId="1219560588">
    <w:abstractNumId w:val="6"/>
  </w:num>
  <w:num w:numId="9" w16cid:durableId="1757365876">
    <w:abstractNumId w:val="5"/>
  </w:num>
  <w:num w:numId="10" w16cid:durableId="263466711">
    <w:abstractNumId w:val="4"/>
  </w:num>
  <w:num w:numId="11" w16cid:durableId="532767418">
    <w:abstractNumId w:val="10"/>
  </w:num>
  <w:num w:numId="12" w16cid:durableId="1185444236">
    <w:abstractNumId w:val="13"/>
  </w:num>
  <w:num w:numId="13" w16cid:durableId="278146196">
    <w:abstractNumId w:val="11"/>
  </w:num>
  <w:num w:numId="14" w16cid:durableId="1541897533">
    <w:abstractNumId w:val="12"/>
  </w:num>
  <w:num w:numId="15" w16cid:durableId="1532958711">
    <w:abstractNumId w:val="16"/>
  </w:num>
  <w:num w:numId="16" w16cid:durableId="236600890">
    <w:abstractNumId w:val="14"/>
  </w:num>
  <w:num w:numId="17" w16cid:durableId="19071112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8F9"/>
    <w:rsid w:val="0003009F"/>
    <w:rsid w:val="00041BB7"/>
    <w:rsid w:val="000465FA"/>
    <w:rsid w:val="00076947"/>
    <w:rsid w:val="00081B86"/>
    <w:rsid w:val="00084EF1"/>
    <w:rsid w:val="00096682"/>
    <w:rsid w:val="000B32A7"/>
    <w:rsid w:val="000C58E0"/>
    <w:rsid w:val="000D460F"/>
    <w:rsid w:val="00112F70"/>
    <w:rsid w:val="001247FA"/>
    <w:rsid w:val="001320E6"/>
    <w:rsid w:val="00144B8E"/>
    <w:rsid w:val="00164550"/>
    <w:rsid w:val="001806B6"/>
    <w:rsid w:val="001A1C45"/>
    <w:rsid w:val="001C3780"/>
    <w:rsid w:val="001D3519"/>
    <w:rsid w:val="001E127D"/>
    <w:rsid w:val="00201B78"/>
    <w:rsid w:val="00205BC4"/>
    <w:rsid w:val="002064DA"/>
    <w:rsid w:val="00212564"/>
    <w:rsid w:val="00212C83"/>
    <w:rsid w:val="002320AA"/>
    <w:rsid w:val="00240F40"/>
    <w:rsid w:val="002636A4"/>
    <w:rsid w:val="00264C9A"/>
    <w:rsid w:val="002651FF"/>
    <w:rsid w:val="002B3480"/>
    <w:rsid w:val="002C6305"/>
    <w:rsid w:val="002E0189"/>
    <w:rsid w:val="002E14DF"/>
    <w:rsid w:val="00305FB3"/>
    <w:rsid w:val="003075E8"/>
    <w:rsid w:val="00310614"/>
    <w:rsid w:val="003120A3"/>
    <w:rsid w:val="00331D95"/>
    <w:rsid w:val="00332C6A"/>
    <w:rsid w:val="0033330A"/>
    <w:rsid w:val="003350F7"/>
    <w:rsid w:val="00342EDB"/>
    <w:rsid w:val="003904AE"/>
    <w:rsid w:val="00392420"/>
    <w:rsid w:val="003A30C7"/>
    <w:rsid w:val="003E25D1"/>
    <w:rsid w:val="003E4FF3"/>
    <w:rsid w:val="003E6457"/>
    <w:rsid w:val="00403A39"/>
    <w:rsid w:val="00405082"/>
    <w:rsid w:val="00405612"/>
    <w:rsid w:val="00413D68"/>
    <w:rsid w:val="004415FC"/>
    <w:rsid w:val="00462B46"/>
    <w:rsid w:val="00471826"/>
    <w:rsid w:val="00473318"/>
    <w:rsid w:val="0049131E"/>
    <w:rsid w:val="004F6967"/>
    <w:rsid w:val="0051108A"/>
    <w:rsid w:val="005349FE"/>
    <w:rsid w:val="00560DD5"/>
    <w:rsid w:val="005720DD"/>
    <w:rsid w:val="00574E71"/>
    <w:rsid w:val="0058023D"/>
    <w:rsid w:val="00581E77"/>
    <w:rsid w:val="00590C69"/>
    <w:rsid w:val="00594FCC"/>
    <w:rsid w:val="005F04C3"/>
    <w:rsid w:val="006229E0"/>
    <w:rsid w:val="006469F8"/>
    <w:rsid w:val="00647FA3"/>
    <w:rsid w:val="0068283C"/>
    <w:rsid w:val="006868A9"/>
    <w:rsid w:val="00686ACF"/>
    <w:rsid w:val="00695E68"/>
    <w:rsid w:val="006D5428"/>
    <w:rsid w:val="006E26CD"/>
    <w:rsid w:val="006E6F3C"/>
    <w:rsid w:val="006F1248"/>
    <w:rsid w:val="006F79B8"/>
    <w:rsid w:val="00706806"/>
    <w:rsid w:val="007151CA"/>
    <w:rsid w:val="00720DB7"/>
    <w:rsid w:val="00727059"/>
    <w:rsid w:val="00760B65"/>
    <w:rsid w:val="00764707"/>
    <w:rsid w:val="007867DE"/>
    <w:rsid w:val="00790D1D"/>
    <w:rsid w:val="007C2B7A"/>
    <w:rsid w:val="00810048"/>
    <w:rsid w:val="008477A7"/>
    <w:rsid w:val="00850077"/>
    <w:rsid w:val="00850BFC"/>
    <w:rsid w:val="00872C8C"/>
    <w:rsid w:val="008763A7"/>
    <w:rsid w:val="00876F27"/>
    <w:rsid w:val="00894A4E"/>
    <w:rsid w:val="008C7AAB"/>
    <w:rsid w:val="008D2180"/>
    <w:rsid w:val="008D7F30"/>
    <w:rsid w:val="008F4F59"/>
    <w:rsid w:val="00906DB0"/>
    <w:rsid w:val="009232C9"/>
    <w:rsid w:val="009417EC"/>
    <w:rsid w:val="0095242C"/>
    <w:rsid w:val="00954E32"/>
    <w:rsid w:val="0095613A"/>
    <w:rsid w:val="00971E8C"/>
    <w:rsid w:val="00977FFC"/>
    <w:rsid w:val="009A38F8"/>
    <w:rsid w:val="009A7D29"/>
    <w:rsid w:val="009F5BFD"/>
    <w:rsid w:val="009F6420"/>
    <w:rsid w:val="00A13932"/>
    <w:rsid w:val="00A179D8"/>
    <w:rsid w:val="00AA763D"/>
    <w:rsid w:val="00AC4815"/>
    <w:rsid w:val="00AD3120"/>
    <w:rsid w:val="00AE501C"/>
    <w:rsid w:val="00B20AAE"/>
    <w:rsid w:val="00B258D6"/>
    <w:rsid w:val="00B37D43"/>
    <w:rsid w:val="00B60632"/>
    <w:rsid w:val="00B64F40"/>
    <w:rsid w:val="00B71D04"/>
    <w:rsid w:val="00B82AD9"/>
    <w:rsid w:val="00B86CD3"/>
    <w:rsid w:val="00B9452B"/>
    <w:rsid w:val="00BB5C53"/>
    <w:rsid w:val="00BC3F96"/>
    <w:rsid w:val="00BE2A8B"/>
    <w:rsid w:val="00BF3E9F"/>
    <w:rsid w:val="00C101EB"/>
    <w:rsid w:val="00C578F9"/>
    <w:rsid w:val="00C70A3A"/>
    <w:rsid w:val="00C83157"/>
    <w:rsid w:val="00CC11B9"/>
    <w:rsid w:val="00CF4953"/>
    <w:rsid w:val="00D33BEE"/>
    <w:rsid w:val="00DA334B"/>
    <w:rsid w:val="00DA4ACB"/>
    <w:rsid w:val="00DF713E"/>
    <w:rsid w:val="00E01E4D"/>
    <w:rsid w:val="00E14362"/>
    <w:rsid w:val="00E25EA8"/>
    <w:rsid w:val="00E75B85"/>
    <w:rsid w:val="00E81A38"/>
    <w:rsid w:val="00E9008F"/>
    <w:rsid w:val="00EB5959"/>
    <w:rsid w:val="00ED29C5"/>
    <w:rsid w:val="00ED5E96"/>
    <w:rsid w:val="00EE30CE"/>
    <w:rsid w:val="00EE477F"/>
    <w:rsid w:val="00EF4A23"/>
    <w:rsid w:val="00F17111"/>
    <w:rsid w:val="00F20253"/>
    <w:rsid w:val="00F56452"/>
    <w:rsid w:val="00F76455"/>
    <w:rsid w:val="00F96FB5"/>
    <w:rsid w:val="00FA21C5"/>
    <w:rsid w:val="00FA2AE0"/>
    <w:rsid w:val="00FA646C"/>
    <w:rsid w:val="00FB01BB"/>
    <w:rsid w:val="00FD1B61"/>
    <w:rsid w:val="00FD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72E8591"/>
  <w15:docId w15:val="{598B7CA6-5305-4BBC-BBFE-2B2756C1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180"/>
    <w:pPr>
      <w:spacing w:line="260" w:lineRule="atLeast"/>
    </w:pPr>
    <w:rPr>
      <w:color w:val="595959" w:themeColor="accent1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link w:val="En-tteCar"/>
    <w:uiPriority w:val="99"/>
    <w:semiHidden/>
    <w:rsid w:val="000C58E0"/>
    <w:rPr>
      <w:color w:val="595959" w:themeColor="accent1"/>
      <w:sz w:val="18"/>
    </w:rPr>
  </w:style>
  <w:style w:type="character" w:customStyle="1" w:styleId="En-tteCar">
    <w:name w:val="En-tête Car"/>
    <w:basedOn w:val="Policepardfaut"/>
    <w:link w:val="En-tte"/>
    <w:uiPriority w:val="99"/>
    <w:semiHidden/>
    <w:rsid w:val="000C58E0"/>
    <w:rPr>
      <w:color w:val="595959" w:themeColor="accent1"/>
      <w:sz w:val="18"/>
    </w:rPr>
  </w:style>
  <w:style w:type="paragraph" w:styleId="Pieddepage">
    <w:name w:val="footer"/>
    <w:link w:val="PieddepageCar"/>
    <w:uiPriority w:val="99"/>
    <w:semiHidden/>
    <w:rsid w:val="00ED5E96"/>
    <w:pPr>
      <w:spacing w:line="240" w:lineRule="auto"/>
    </w:pPr>
    <w:rPr>
      <w:color w:val="595959" w:themeColor="accent1"/>
      <w:sz w:val="18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ED5E96"/>
    <w:rPr>
      <w:color w:val="595959" w:themeColor="accent1"/>
      <w:sz w:val="18"/>
    </w:rPr>
  </w:style>
  <w:style w:type="paragraph" w:styleId="Textedebulles">
    <w:name w:val="Balloon Text"/>
    <w:basedOn w:val="Normal"/>
    <w:link w:val="TextedebullesCar"/>
    <w:uiPriority w:val="99"/>
    <w:semiHidden/>
    <w:rsid w:val="00F202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0253"/>
    <w:rPr>
      <w:rFonts w:ascii="Tahoma" w:hAnsi="Tahoma" w:cs="Tahoma"/>
      <w:color w:val="595959" w:themeColor="accent1"/>
      <w:sz w:val="16"/>
      <w:szCs w:val="16"/>
    </w:rPr>
  </w:style>
  <w:style w:type="table" w:styleId="Grilledutableau">
    <w:name w:val="Table Grid"/>
    <w:basedOn w:val="TableauNormal"/>
    <w:uiPriority w:val="59"/>
    <w:rsid w:val="000C58E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dressealtran">
    <w:name w:val="Adresse altran"/>
    <w:qFormat/>
    <w:rsid w:val="00727059"/>
    <w:pPr>
      <w:spacing w:line="180" w:lineRule="exact"/>
    </w:pPr>
    <w:rPr>
      <w:color w:val="595959" w:themeColor="accent1"/>
      <w:sz w:val="16"/>
    </w:rPr>
  </w:style>
  <w:style w:type="paragraph" w:customStyle="1" w:styleId="Adressepieddepage">
    <w:name w:val="Adresse pied de page"/>
    <w:basedOn w:val="Normal"/>
    <w:qFormat/>
    <w:rsid w:val="00720DB7"/>
    <w:pPr>
      <w:framePr w:w="10263" w:h="284" w:wrap="notBeside" w:vAnchor="page" w:hAnchor="page" w:x="823" w:y="15928" w:anchorLock="1"/>
      <w:spacing w:line="180" w:lineRule="exact"/>
      <w:jc w:val="center"/>
    </w:pPr>
    <w:rPr>
      <w:sz w:val="14"/>
      <w:lang w:val="en-US"/>
    </w:rPr>
  </w:style>
  <w:style w:type="paragraph" w:customStyle="1" w:styleId="RCSadressepieddepage">
    <w:name w:val="RCS adresse pied de page"/>
    <w:basedOn w:val="Adressepieddepage"/>
    <w:qFormat/>
    <w:rsid w:val="008D2180"/>
    <w:pPr>
      <w:framePr w:wrap="notBeside" w:y="15735"/>
    </w:pPr>
  </w:style>
  <w:style w:type="paragraph" w:customStyle="1" w:styleId="Nomdestinataire">
    <w:name w:val="Nom destinataire"/>
    <w:basedOn w:val="Normal"/>
    <w:qFormat/>
    <w:rsid w:val="003A30C7"/>
    <w:pPr>
      <w:spacing w:after="120"/>
    </w:pPr>
    <w:rPr>
      <w:b/>
      <w:color w:val="5C7F92" w:themeColor="background2"/>
      <w:sz w:val="22"/>
    </w:rPr>
  </w:style>
  <w:style w:type="paragraph" w:customStyle="1" w:styleId="Adressedudestinataire">
    <w:name w:val="Adresse du destinataire"/>
    <w:basedOn w:val="Normal"/>
    <w:qFormat/>
    <w:rsid w:val="003A30C7"/>
    <w:rPr>
      <w:sz w:val="20"/>
      <w:szCs w:val="20"/>
    </w:rPr>
  </w:style>
  <w:style w:type="paragraph" w:customStyle="1" w:styleId="Dateetlieu">
    <w:name w:val="Date et lieu"/>
    <w:basedOn w:val="Adressedudestinataire"/>
    <w:qFormat/>
    <w:rsid w:val="003A30C7"/>
  </w:style>
  <w:style w:type="paragraph" w:customStyle="1" w:styleId="Textedesaisie">
    <w:name w:val="Texte de saisie"/>
    <w:qFormat/>
    <w:rsid w:val="00C101EB"/>
    <w:pPr>
      <w:spacing w:line="260" w:lineRule="exact"/>
      <w:jc w:val="both"/>
    </w:pPr>
    <w:rPr>
      <w:color w:val="595959" w:themeColor="accent1"/>
      <w:sz w:val="20"/>
    </w:rPr>
  </w:style>
  <w:style w:type="paragraph" w:styleId="NormalWeb">
    <w:name w:val="Normal (Web)"/>
    <w:basedOn w:val="Normal"/>
    <w:uiPriority w:val="99"/>
    <w:rsid w:val="00DA4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AODocTxt">
    <w:name w:val="AODocTxt"/>
    <w:basedOn w:val="Normal"/>
    <w:rsid w:val="00FA2AE0"/>
    <w:pPr>
      <w:spacing w:before="240"/>
      <w:jc w:val="both"/>
    </w:pPr>
    <w:rPr>
      <w:rFonts w:ascii="Times New Roman" w:eastAsia="Calibri" w:hAnsi="Times New Roman" w:cs="Times New Roman"/>
      <w:color w:val="auto"/>
      <w:sz w:val="22"/>
      <w:lang w:val="en-GB"/>
    </w:rPr>
  </w:style>
  <w:style w:type="paragraph" w:styleId="Liste">
    <w:name w:val="List"/>
    <w:basedOn w:val="Normal"/>
    <w:uiPriority w:val="99"/>
    <w:rsid w:val="00706806"/>
    <w:pPr>
      <w:numPr>
        <w:numId w:val="11"/>
      </w:numPr>
      <w:ind w:left="425" w:hanging="198"/>
      <w:contextualSpacing/>
    </w:pPr>
    <w:rPr>
      <w:rFonts w:ascii="Lucida Sans" w:eastAsia="Lucida Sans" w:hAnsi="Lucida Sans" w:cs="Times New Roman"/>
      <w:color w:val="3095B4"/>
      <w:sz w:val="20"/>
    </w:rPr>
  </w:style>
  <w:style w:type="character" w:styleId="lev">
    <w:name w:val="Strong"/>
    <w:basedOn w:val="Policepardfaut"/>
    <w:uiPriority w:val="22"/>
    <w:qFormat/>
    <w:rsid w:val="00240F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solanki\Local%20Settings\Temporary%20Internet%20Files\Content.Outlook\EZIX7U3Q\Altran_Word_Letterhead_India.dotx" TargetMode="External"/></Relationships>
</file>

<file path=word/theme/theme1.xml><?xml version="1.0" encoding="utf-8"?>
<a:theme xmlns:a="http://schemas.openxmlformats.org/drawingml/2006/main" name="Thème Office">
  <a:themeElements>
    <a:clrScheme name="ALTRAN">
      <a:dk1>
        <a:sysClr val="windowText" lastClr="000000"/>
      </a:dk1>
      <a:lt1>
        <a:sysClr val="window" lastClr="FFFFFF"/>
      </a:lt1>
      <a:dk2>
        <a:srgbClr val="3095B4"/>
      </a:dk2>
      <a:lt2>
        <a:srgbClr val="5C7F92"/>
      </a:lt2>
      <a:accent1>
        <a:srgbClr val="595959"/>
      </a:accent1>
      <a:accent2>
        <a:srgbClr val="8B8178"/>
      </a:accent2>
      <a:accent3>
        <a:srgbClr val="A59D95"/>
      </a:accent3>
      <a:accent4>
        <a:srgbClr val="B7B1A9"/>
      </a:accent4>
      <a:accent5>
        <a:srgbClr val="C7C2BA"/>
      </a:accent5>
      <a:accent6>
        <a:srgbClr val="D5D2CA"/>
      </a:accent6>
      <a:hlink>
        <a:srgbClr val="737C82"/>
      </a:hlink>
      <a:folHlink>
        <a:srgbClr val="737C82"/>
      </a:folHlink>
    </a:clrScheme>
    <a:fontScheme name="ALTRAN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0FB8E512779A4E8C1D9331848C2C7F" ma:contentTypeVersion="0" ma:contentTypeDescription="Crée un document." ma:contentTypeScope="" ma:versionID="fc2d31b19d631d587fd73a4811766282">
  <xsd:schema xmlns:xsd="http://www.w3.org/2001/XMLSchema" xmlns:p="http://schemas.microsoft.com/office/2006/metadata/properties" targetNamespace="http://schemas.microsoft.com/office/2006/metadata/properties" ma:root="true" ma:fieldsID="30d88657d180627ea3f4cf64911e3a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53C25F-1041-4BD8-9F20-3D867BE7F8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507C95-B448-4387-9CEA-42108707A7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9226C2C-78B9-49C1-9479-68437A9EAC3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BB48361-D425-48BB-8895-B9A64E42FA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Altran_Word_Letterhead_India.dotx</Template>
  <TotalTime>183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Altran_Papier_En_Tete</vt:lpstr>
      <vt:lpstr>Altran_Papier_En_Tete</vt:lpstr>
    </vt:vector>
  </TitlesOfParts>
  <Company>NumberOne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Altran_Papier_En_Tete</dc:title>
  <dc:creator>ssolanki</dc:creator>
  <cp:lastModifiedBy>EL KIHAL, WIAM</cp:lastModifiedBy>
  <cp:revision>6</cp:revision>
  <cp:lastPrinted>2014-08-15T11:19:00Z</cp:lastPrinted>
  <dcterms:created xsi:type="dcterms:W3CDTF">2022-11-02T13:22:00Z</dcterms:created>
  <dcterms:modified xsi:type="dcterms:W3CDTF">2022-11-04T11:12:00Z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0x010100EB0FB8E512779A4E8C1D9331848C2C7F</vt:lpwstr>
  </property>
</Properties>
</file>